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078B5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26FED990" wp14:editId="19ED4314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FE37AD1" w14:textId="7DCD5A43" w:rsidR="00C6554A" w:rsidRDefault="00F76438" w:rsidP="00C6554A">
      <w:pPr>
        <w:pStyle w:val="Title"/>
      </w:pPr>
      <w:r>
        <w:rPr>
          <w:lang w:val="en-IE"/>
        </w:rPr>
        <w:t>Design Document</w:t>
      </w:r>
    </w:p>
    <w:p w14:paraId="14EB6D35" w14:textId="0D559F1B" w:rsidR="00C6554A" w:rsidRPr="00D5413C" w:rsidRDefault="00F76438" w:rsidP="00C6554A">
      <w:pPr>
        <w:pStyle w:val="Subtitle"/>
      </w:pPr>
      <w:r w:rsidRPr="00F76438">
        <w:t>PROFESSIONAL PRACTICE IN IT</w:t>
      </w:r>
    </w:p>
    <w:p w14:paraId="4C0EA6B9" w14:textId="77777777" w:rsidR="00F76438" w:rsidRDefault="00F76438" w:rsidP="00F76438">
      <w:pPr>
        <w:pStyle w:val="ContactInfo"/>
      </w:pPr>
      <w:r>
        <w:t>Maciej Majchrzak, Cristina Nita, Kamila Michel</w:t>
      </w:r>
    </w:p>
    <w:p w14:paraId="26C95675" w14:textId="11FBD379" w:rsidR="00C6554A" w:rsidRDefault="00F76438" w:rsidP="00F76438">
      <w:pPr>
        <w:pStyle w:val="ContactInfo"/>
      </w:pPr>
      <w:r>
        <w:t>5</w:t>
      </w:r>
      <w:r w:rsidRPr="00F76438">
        <w:rPr>
          <w:vertAlign w:val="superscript"/>
        </w:rPr>
        <w:t>th</w:t>
      </w:r>
      <w:r>
        <w:t xml:space="preserve"> of February 2018</w:t>
      </w:r>
      <w:r w:rsidR="00C6554A">
        <w:br w:type="page"/>
      </w:r>
    </w:p>
    <w:p w14:paraId="150695EE" w14:textId="5F653E28" w:rsidR="00C6554A" w:rsidRDefault="00C00B25" w:rsidP="00C6554A">
      <w:pPr>
        <w:pStyle w:val="Heading1"/>
      </w:pPr>
      <w:r>
        <w:lastRenderedPageBreak/>
        <w:t>Introduction</w:t>
      </w:r>
    </w:p>
    <w:p w14:paraId="55FA35FC" w14:textId="6B6B79B4" w:rsidR="00FE487B" w:rsidRDefault="00206307" w:rsidP="00206307">
      <w:r>
        <w:t xml:space="preserve">The purpose of this project is to create a Windows platform </w:t>
      </w:r>
      <w:r w:rsidR="00AD527D">
        <w:t>three-dimensional</w:t>
      </w:r>
      <w:r>
        <w:t xml:space="preserve"> isometric game </w:t>
      </w:r>
      <w:r w:rsidR="003E4B9D">
        <w:t xml:space="preserve">mainly </w:t>
      </w:r>
      <w:r>
        <w:t>using Unity game engine</w:t>
      </w:r>
      <w:r w:rsidR="003E4B9D">
        <w:t xml:space="preserve"> and Blender computer software</w:t>
      </w:r>
      <w:r>
        <w:t xml:space="preserve">. </w:t>
      </w:r>
    </w:p>
    <w:p w14:paraId="56B5BFB0" w14:textId="7749BA70" w:rsidR="00AD527D" w:rsidRDefault="00AD527D" w:rsidP="00206307">
      <w:r>
        <w:t>The game is going to be called ‘Revelation of Worlds’ and it mainly focuses on the character</w:t>
      </w:r>
      <w:r w:rsidR="00FE487B">
        <w:t xml:space="preserve"> waking up in the strange location with no</w:t>
      </w:r>
      <w:r w:rsidR="00FE487B" w:rsidRPr="00FE487B">
        <w:t xml:space="preserve"> recognition of prior events</w:t>
      </w:r>
      <w:r w:rsidR="00FE487B">
        <w:t xml:space="preserve">. As the player is </w:t>
      </w:r>
      <w:r>
        <w:t xml:space="preserve">being chased by multiple monsters while trying to </w:t>
      </w:r>
      <w:r w:rsidR="005E15E1">
        <w:t>defend against these monsters</w:t>
      </w:r>
      <w:r w:rsidR="00EF0073">
        <w:t xml:space="preserve">, there’s one main objective. Figuring out the puzzles hidden throughout the worlds, earning keys by </w:t>
      </w:r>
      <w:r w:rsidR="00B25D91">
        <w:t>completing</w:t>
      </w:r>
      <w:r w:rsidR="00EF0073">
        <w:t xml:space="preserve"> puzzles, and trying to learn the truth behind </w:t>
      </w:r>
      <w:r w:rsidR="000E4357">
        <w:t>lost memories.</w:t>
      </w:r>
    </w:p>
    <w:p w14:paraId="0C537420" w14:textId="2C356FBF" w:rsidR="00AD527D" w:rsidRDefault="00AD527D" w:rsidP="00206307">
      <w:r>
        <w:t>While starting out the game, player will be present with the first, and the easiest map. Player either can earn enough of gold</w:t>
      </w:r>
      <w:r w:rsidR="006062E3">
        <w:t>,</w:t>
      </w:r>
      <w:r>
        <w:t xml:space="preserve"> by defeating enemies</w:t>
      </w:r>
      <w:r w:rsidR="006062E3">
        <w:t>,</w:t>
      </w:r>
      <w:r>
        <w:t xml:space="preserve"> to move onto the next world, or to try and figure out the hidden puzzle within the </w:t>
      </w:r>
      <w:r w:rsidR="006062E3">
        <w:t>present world</w:t>
      </w:r>
      <w:r>
        <w:t xml:space="preserve">, or the player can do both at once.  </w:t>
      </w:r>
    </w:p>
    <w:p w14:paraId="4A0E6856" w14:textId="227CD59E" w:rsidR="00206307" w:rsidRPr="00206307" w:rsidRDefault="00AD527D" w:rsidP="00206307">
      <w:r>
        <w:t>With the completion of each puzzle player earns a key. There are four worlds, each with a single puzzle</w:t>
      </w:r>
      <w:r w:rsidR="005E15E1">
        <w:t>,</w:t>
      </w:r>
      <w:r>
        <w:t xml:space="preserve"> and its key. Upon solving all four puzzles</w:t>
      </w:r>
      <w:r w:rsidR="005E15E1">
        <w:t>,</w:t>
      </w:r>
      <w:r>
        <w:t xml:space="preserve"> and earning all four keys</w:t>
      </w:r>
      <w:r w:rsidR="005E15E1">
        <w:t>,</w:t>
      </w:r>
      <w:r>
        <w:t xml:space="preserve"> player will be able to travel to final, fifth world where </w:t>
      </w:r>
      <w:r w:rsidR="00B329FB">
        <w:t>secret to the existence of these worlds</w:t>
      </w:r>
      <w:r w:rsidR="005E15E1">
        <w:t>,</w:t>
      </w:r>
      <w:r w:rsidR="00B329FB">
        <w:t xml:space="preserve"> and puzzles await.</w:t>
      </w:r>
    </w:p>
    <w:p w14:paraId="070DE127" w14:textId="0540503F" w:rsidR="004126DA" w:rsidRDefault="004126DA" w:rsidP="004126DA">
      <w:pPr>
        <w:pStyle w:val="Heading1"/>
      </w:pPr>
      <w:r>
        <w:t>S</w:t>
      </w:r>
      <w:r w:rsidR="00C00B25">
        <w:t>ystem Requirements</w:t>
      </w:r>
    </w:p>
    <w:p w14:paraId="7379CE92" w14:textId="77777777" w:rsidR="00250CBE" w:rsidRDefault="00250CBE" w:rsidP="003F26B7">
      <w:r>
        <w:t>“</w:t>
      </w:r>
      <w:r w:rsidRPr="00250CBE">
        <w:t>Generally, content developed with Unity can run pretty much everywhere. How well it runs is dependent on the complexity of your project.</w:t>
      </w:r>
      <w:r>
        <w:t>”</w:t>
      </w:r>
    </w:p>
    <w:p w14:paraId="0F533AF6" w14:textId="58D37AE8" w:rsidR="003F26B7" w:rsidRDefault="00B50C2C" w:rsidP="00250CBE">
      <w:pPr>
        <w:pStyle w:val="ListParagraph"/>
        <w:numPr>
          <w:ilvl w:val="0"/>
          <w:numId w:val="20"/>
        </w:numPr>
      </w:pPr>
      <w:hyperlink r:id="rId8" w:history="1">
        <w:r w:rsidRPr="002916E2">
          <w:rPr>
            <w:rStyle w:val="Hyperlink"/>
          </w:rPr>
          <w:t>https://unity3d.com/unity/system-requirements</w:t>
        </w:r>
      </w:hyperlink>
    </w:p>
    <w:p w14:paraId="2D24625B" w14:textId="1657356C" w:rsidR="00B50C2C" w:rsidRDefault="00B50C2C" w:rsidP="00B50C2C">
      <w:r>
        <w:t>ADD MORE ONCE PROJECT IS DONE!!!</w:t>
      </w:r>
    </w:p>
    <w:p w14:paraId="1A71E67A" w14:textId="77777777" w:rsidR="009F3F63" w:rsidRDefault="009F3F63" w:rsidP="009F3F63">
      <w:pPr>
        <w:pStyle w:val="Heading1"/>
      </w:pPr>
      <w:r>
        <w:t>Technology Used and Why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F3F63" w14:paraId="5CBA77F2" w14:textId="77777777" w:rsidTr="009F3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562442DB" w14:textId="6E939E6F" w:rsidR="009F3F63" w:rsidRDefault="009F3F63" w:rsidP="009F3F63">
            <w:pPr>
              <w:jc w:val="center"/>
            </w:pPr>
            <w:r>
              <w:t>Technology Used</w:t>
            </w:r>
          </w:p>
        </w:tc>
        <w:tc>
          <w:tcPr>
            <w:tcW w:w="2877" w:type="dxa"/>
          </w:tcPr>
          <w:p w14:paraId="4825A985" w14:textId="1CCD5F8C" w:rsidR="009F3F63" w:rsidRDefault="009F3F63" w:rsidP="009F3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2877" w:type="dxa"/>
          </w:tcPr>
          <w:p w14:paraId="67E5249D" w14:textId="558EAF34" w:rsidR="009F3F63" w:rsidRDefault="009F3F63" w:rsidP="009F3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</w:t>
            </w:r>
          </w:p>
        </w:tc>
      </w:tr>
      <w:tr w:rsidR="009F3F63" w14:paraId="755C1771" w14:textId="77777777" w:rsidTr="009F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89861BE" w14:textId="38DC6D41" w:rsidR="009F3F63" w:rsidRDefault="003704D5" w:rsidP="009F3F63">
            <w:pPr>
              <w:jc w:val="center"/>
            </w:pPr>
            <w:r w:rsidRPr="003704D5">
              <w:t>Unity 2017.3</w:t>
            </w:r>
          </w:p>
        </w:tc>
        <w:tc>
          <w:tcPr>
            <w:tcW w:w="2877" w:type="dxa"/>
          </w:tcPr>
          <w:p w14:paraId="08EAA645" w14:textId="44348DDE" w:rsidR="009F3F63" w:rsidRDefault="00A754D0" w:rsidP="009F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4D0">
              <w:t>Reuse code and assets from your own tech</w:t>
            </w:r>
          </w:p>
        </w:tc>
        <w:tc>
          <w:tcPr>
            <w:tcW w:w="2877" w:type="dxa"/>
          </w:tcPr>
          <w:p w14:paraId="2CF95C71" w14:textId="290F2B92" w:rsidR="009F3F63" w:rsidRDefault="00BD2825" w:rsidP="009F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Unreal Engine</w:t>
            </w:r>
          </w:p>
        </w:tc>
      </w:tr>
      <w:tr w:rsidR="009F3F63" w14:paraId="39BF02B7" w14:textId="77777777" w:rsidTr="009F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8FC3353" w14:textId="30041D16" w:rsidR="009F3F63" w:rsidRDefault="009A35D7" w:rsidP="009F3F63">
            <w:pPr>
              <w:jc w:val="center"/>
            </w:pPr>
            <w:r>
              <w:t>Blender</w:t>
            </w:r>
          </w:p>
        </w:tc>
        <w:tc>
          <w:tcPr>
            <w:tcW w:w="2877" w:type="dxa"/>
          </w:tcPr>
          <w:p w14:paraId="2E49D8EF" w14:textId="3C161D41" w:rsidR="009F3F63" w:rsidRDefault="00D505DB" w:rsidP="009F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05DB">
              <w:t>Free and Open 3D Creation Software</w:t>
            </w:r>
          </w:p>
        </w:tc>
        <w:tc>
          <w:tcPr>
            <w:tcW w:w="2877" w:type="dxa"/>
          </w:tcPr>
          <w:p w14:paraId="6214243C" w14:textId="030C0E2B" w:rsidR="009F3F63" w:rsidRDefault="00DB0CB3" w:rsidP="009F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B3">
              <w:t>Autodesk Maya</w:t>
            </w:r>
          </w:p>
        </w:tc>
      </w:tr>
      <w:tr w:rsidR="009F3F63" w14:paraId="1D67414C" w14:textId="77777777" w:rsidTr="009F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FD7F60D" w14:textId="48702B09" w:rsidR="009F3F63" w:rsidRDefault="009A35D7" w:rsidP="009F3F63">
            <w:pPr>
              <w:jc w:val="center"/>
            </w:pPr>
            <w:r>
              <w:t>Firebase</w:t>
            </w:r>
          </w:p>
        </w:tc>
        <w:tc>
          <w:tcPr>
            <w:tcW w:w="2877" w:type="dxa"/>
          </w:tcPr>
          <w:p w14:paraId="4B074D2E" w14:textId="3E6BC247" w:rsidR="009F3F63" w:rsidRDefault="00C26B4D" w:rsidP="009F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6B4D">
              <w:t>App Development Made Easy</w:t>
            </w:r>
          </w:p>
        </w:tc>
        <w:tc>
          <w:tcPr>
            <w:tcW w:w="2877" w:type="dxa"/>
          </w:tcPr>
          <w:p w14:paraId="7228AC4F" w14:textId="2C38004C" w:rsidR="009F3F63" w:rsidRDefault="00DB0CB3" w:rsidP="009F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B3">
              <w:t>Socket.io</w:t>
            </w:r>
          </w:p>
        </w:tc>
      </w:tr>
      <w:tr w:rsidR="009F3F63" w14:paraId="16C43A94" w14:textId="77777777" w:rsidTr="009F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1D40B7FC" w14:textId="1B8F896B" w:rsidR="009F3F63" w:rsidRDefault="009A35D7" w:rsidP="009F3F63">
            <w:pPr>
              <w:jc w:val="center"/>
            </w:pPr>
            <w:r>
              <w:t>C#</w:t>
            </w:r>
          </w:p>
        </w:tc>
        <w:tc>
          <w:tcPr>
            <w:tcW w:w="2877" w:type="dxa"/>
          </w:tcPr>
          <w:p w14:paraId="56DEFAF0" w14:textId="6360D97A" w:rsidR="009F3F63" w:rsidRDefault="009A35D7" w:rsidP="009F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is Unity’s API</w:t>
            </w:r>
          </w:p>
        </w:tc>
        <w:tc>
          <w:tcPr>
            <w:tcW w:w="2877" w:type="dxa"/>
          </w:tcPr>
          <w:p w14:paraId="434DB276" w14:textId="4DB86FA1" w:rsidR="009F3F63" w:rsidRDefault="00DB0CB3" w:rsidP="009F3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</w:t>
            </w:r>
          </w:p>
        </w:tc>
      </w:tr>
    </w:tbl>
    <w:p w14:paraId="2AA922BD" w14:textId="09FA5BF5" w:rsidR="009F3F63" w:rsidRDefault="009F3F63" w:rsidP="00B50C2C"/>
    <w:p w14:paraId="0DA7DCCF" w14:textId="6E945652" w:rsidR="00C00B25" w:rsidRDefault="00C00B25" w:rsidP="00C00B25">
      <w:pPr>
        <w:pStyle w:val="Heading1"/>
      </w:pPr>
      <w:r>
        <w:lastRenderedPageBreak/>
        <w:t>Architecture of the Solution</w:t>
      </w:r>
    </w:p>
    <w:p w14:paraId="4BC07F26" w14:textId="3F916B23" w:rsidR="00213C94" w:rsidRDefault="00213C94" w:rsidP="00213C94">
      <w:r>
        <w:t>There is list of steps to follow</w:t>
      </w:r>
      <w:r w:rsidR="006F670B">
        <w:t xml:space="preserve"> with the creation of the game</w:t>
      </w:r>
      <w:r>
        <w:t>:</w:t>
      </w:r>
    </w:p>
    <w:p w14:paraId="79AF33A5" w14:textId="43F5AB4C" w:rsidR="00213C94" w:rsidRDefault="00213C94" w:rsidP="00213C94">
      <w:pPr>
        <w:pStyle w:val="ListParagraph"/>
        <w:numPr>
          <w:ilvl w:val="0"/>
          <w:numId w:val="21"/>
        </w:numPr>
      </w:pPr>
      <w:r>
        <w:t>Basic Project Setup</w:t>
      </w:r>
      <w:r w:rsidR="00CF785B">
        <w:t xml:space="preserve"> – for </w:t>
      </w:r>
      <w:r w:rsidR="0031052A">
        <w:t xml:space="preserve">technological </w:t>
      </w:r>
      <w:r w:rsidR="00CF785B">
        <w:t>testing</w:t>
      </w:r>
      <w:r w:rsidR="0031052A">
        <w:t xml:space="preserve"> purposes</w:t>
      </w:r>
    </w:p>
    <w:p w14:paraId="702BF313" w14:textId="3E2F8709" w:rsidR="00213C94" w:rsidRDefault="00213C94" w:rsidP="00B6572D">
      <w:pPr>
        <w:pStyle w:val="ListParagraph"/>
        <w:numPr>
          <w:ilvl w:val="1"/>
          <w:numId w:val="20"/>
        </w:numPr>
      </w:pPr>
      <w:r>
        <w:t>Creati</w:t>
      </w:r>
      <w:r w:rsidR="00BF1A12">
        <w:t xml:space="preserve">on of </w:t>
      </w:r>
      <w:r>
        <w:t>player</w:t>
      </w:r>
    </w:p>
    <w:p w14:paraId="405C2B3A" w14:textId="5C9EBA92" w:rsidR="00BF1A12" w:rsidRDefault="00D53699" w:rsidP="00B6572D">
      <w:pPr>
        <w:pStyle w:val="ListParagraph"/>
        <w:numPr>
          <w:ilvl w:val="2"/>
          <w:numId w:val="20"/>
        </w:numPr>
      </w:pPr>
      <w:r>
        <w:t>Basic cube</w:t>
      </w:r>
    </w:p>
    <w:p w14:paraId="29AECE55" w14:textId="29DD5A1E" w:rsidR="00213C94" w:rsidRDefault="00213C94" w:rsidP="00B6572D">
      <w:pPr>
        <w:pStyle w:val="ListParagraph"/>
        <w:numPr>
          <w:ilvl w:val="1"/>
          <w:numId w:val="20"/>
        </w:numPr>
      </w:pPr>
      <w:r>
        <w:t>Creati</w:t>
      </w:r>
      <w:r w:rsidR="00F00A09">
        <w:t>on</w:t>
      </w:r>
      <w:r w:rsidR="00CF785B">
        <w:t xml:space="preserve"> of</w:t>
      </w:r>
      <w:r>
        <w:t xml:space="preserve"> </w:t>
      </w:r>
      <w:r w:rsidR="00F00A09">
        <w:t xml:space="preserve">environment </w:t>
      </w:r>
      <w:r>
        <w:t>area</w:t>
      </w:r>
    </w:p>
    <w:p w14:paraId="163731BC" w14:textId="49526C1A" w:rsidR="00F00A09" w:rsidRDefault="00F00A09" w:rsidP="00B6572D">
      <w:pPr>
        <w:pStyle w:val="ListParagraph"/>
        <w:numPr>
          <w:ilvl w:val="2"/>
          <w:numId w:val="20"/>
        </w:numPr>
      </w:pPr>
      <w:r>
        <w:t>Basic plain</w:t>
      </w:r>
      <w:r w:rsidR="00D53699">
        <w:t xml:space="preserve"> square</w:t>
      </w:r>
    </w:p>
    <w:p w14:paraId="38941C21" w14:textId="763490EF" w:rsidR="00213C94" w:rsidRDefault="00213C94" w:rsidP="00B6572D">
      <w:pPr>
        <w:pStyle w:val="ListParagraph"/>
        <w:numPr>
          <w:ilvl w:val="1"/>
          <w:numId w:val="20"/>
        </w:numPr>
      </w:pPr>
      <w:r>
        <w:t xml:space="preserve">Getting player to move around the </w:t>
      </w:r>
      <w:r w:rsidR="00AB439A">
        <w:t>environment</w:t>
      </w:r>
    </w:p>
    <w:p w14:paraId="59A90F31" w14:textId="6E427212" w:rsidR="00AB439A" w:rsidRDefault="00AB439A" w:rsidP="00B6572D">
      <w:pPr>
        <w:pStyle w:val="ListParagraph"/>
        <w:numPr>
          <w:ilvl w:val="2"/>
          <w:numId w:val="20"/>
        </w:numPr>
      </w:pPr>
      <w:r>
        <w:t>Basic movement around the area</w:t>
      </w:r>
    </w:p>
    <w:p w14:paraId="061F1122" w14:textId="3C2E86DE" w:rsidR="00A809C0" w:rsidRDefault="00A809C0" w:rsidP="00B6572D">
      <w:pPr>
        <w:pStyle w:val="ListParagraph"/>
        <w:numPr>
          <w:ilvl w:val="1"/>
          <w:numId w:val="20"/>
        </w:numPr>
      </w:pPr>
      <w:r>
        <w:t>Creation of collision</w:t>
      </w:r>
    </w:p>
    <w:p w14:paraId="5FF8B568" w14:textId="36334777" w:rsidR="00A809C0" w:rsidRDefault="00A809C0" w:rsidP="00B6572D">
      <w:pPr>
        <w:pStyle w:val="ListParagraph"/>
        <w:numPr>
          <w:ilvl w:val="2"/>
          <w:numId w:val="20"/>
        </w:numPr>
      </w:pPr>
      <w:r>
        <w:t>Not allowing cube to pass certain objects</w:t>
      </w:r>
    </w:p>
    <w:p w14:paraId="2AF01118" w14:textId="74491E40" w:rsidR="00AB439A" w:rsidRDefault="00CF785B" w:rsidP="00B6572D">
      <w:pPr>
        <w:pStyle w:val="ListParagraph"/>
        <w:numPr>
          <w:ilvl w:val="1"/>
          <w:numId w:val="20"/>
        </w:numPr>
      </w:pPr>
      <w:r>
        <w:t>Creation of enemies</w:t>
      </w:r>
    </w:p>
    <w:p w14:paraId="341A6BC5" w14:textId="2AB4B779" w:rsidR="00CF785B" w:rsidRDefault="005A3709" w:rsidP="00B6572D">
      <w:pPr>
        <w:pStyle w:val="ListParagraph"/>
        <w:numPr>
          <w:ilvl w:val="2"/>
          <w:numId w:val="20"/>
        </w:numPr>
      </w:pPr>
      <w:r>
        <w:t>Making cubes to chase after the player</w:t>
      </w:r>
    </w:p>
    <w:p w14:paraId="71EF688F" w14:textId="4E14DAB9" w:rsidR="00E11D0F" w:rsidRDefault="00E11D0F" w:rsidP="00B6572D">
      <w:pPr>
        <w:pStyle w:val="ListParagraph"/>
        <w:numPr>
          <w:ilvl w:val="1"/>
          <w:numId w:val="20"/>
        </w:numPr>
      </w:pPr>
      <w:r>
        <w:t>Health and damage system</w:t>
      </w:r>
    </w:p>
    <w:p w14:paraId="1117C08E" w14:textId="2A73FF3A" w:rsidR="00E11D0F" w:rsidRDefault="00E11D0F" w:rsidP="00B6572D">
      <w:pPr>
        <w:pStyle w:val="ListParagraph"/>
        <w:numPr>
          <w:ilvl w:val="2"/>
          <w:numId w:val="20"/>
        </w:numPr>
      </w:pPr>
      <w:r>
        <w:t>Enemies being able to damage player</w:t>
      </w:r>
    </w:p>
    <w:p w14:paraId="3F132FB6" w14:textId="3DEDB153" w:rsidR="00E11D0F" w:rsidRDefault="00E11D0F" w:rsidP="00B6572D">
      <w:pPr>
        <w:pStyle w:val="ListParagraph"/>
        <w:numPr>
          <w:ilvl w:val="2"/>
          <w:numId w:val="20"/>
        </w:numPr>
      </w:pPr>
      <w:r>
        <w:t>Player being able to damage enemies</w:t>
      </w:r>
    </w:p>
    <w:p w14:paraId="62B889A7" w14:textId="31CFBCE9" w:rsidR="008A447E" w:rsidRDefault="008A447E" w:rsidP="008A447E">
      <w:pPr>
        <w:pStyle w:val="ListParagraph"/>
        <w:numPr>
          <w:ilvl w:val="1"/>
          <w:numId w:val="20"/>
        </w:numPr>
      </w:pPr>
      <w:r>
        <w:t>Death system</w:t>
      </w:r>
    </w:p>
    <w:p w14:paraId="098F174E" w14:textId="4C05B616" w:rsidR="008A447E" w:rsidRDefault="008A447E" w:rsidP="008A447E">
      <w:pPr>
        <w:pStyle w:val="ListParagraph"/>
        <w:numPr>
          <w:ilvl w:val="2"/>
          <w:numId w:val="20"/>
        </w:numPr>
      </w:pPr>
      <w:r>
        <w:t>Game resets after player dies</w:t>
      </w:r>
    </w:p>
    <w:p w14:paraId="2D8FB333" w14:textId="6B38ECFA" w:rsidR="00B6572D" w:rsidRDefault="00B6572D" w:rsidP="00B6572D">
      <w:pPr>
        <w:pStyle w:val="ListParagraph"/>
        <w:numPr>
          <w:ilvl w:val="1"/>
          <w:numId w:val="20"/>
        </w:numPr>
      </w:pPr>
      <w:r>
        <w:t>Score system</w:t>
      </w:r>
    </w:p>
    <w:p w14:paraId="01E81AFA" w14:textId="62EB888F" w:rsidR="00B6572D" w:rsidRDefault="00B6572D" w:rsidP="00B6572D">
      <w:pPr>
        <w:pStyle w:val="ListParagraph"/>
        <w:numPr>
          <w:ilvl w:val="2"/>
          <w:numId w:val="20"/>
        </w:numPr>
      </w:pPr>
      <w:r>
        <w:t>Player</w:t>
      </w:r>
      <w:r w:rsidR="00D349CE">
        <w:t>s score incrementing after defeating enemies</w:t>
      </w:r>
    </w:p>
    <w:p w14:paraId="784D103E" w14:textId="749480E3" w:rsidR="008A447E" w:rsidRDefault="008A447E" w:rsidP="008A447E">
      <w:pPr>
        <w:pStyle w:val="ListParagraph"/>
        <w:numPr>
          <w:ilvl w:val="1"/>
          <w:numId w:val="20"/>
        </w:numPr>
      </w:pPr>
      <w:r>
        <w:t>Puzzle system</w:t>
      </w:r>
    </w:p>
    <w:p w14:paraId="00217503" w14:textId="52B95C57" w:rsidR="00B01713" w:rsidRDefault="00B01713" w:rsidP="00B01713">
      <w:pPr>
        <w:pStyle w:val="ListParagraph"/>
        <w:numPr>
          <w:ilvl w:val="2"/>
          <w:numId w:val="20"/>
        </w:numPr>
      </w:pPr>
      <w:r>
        <w:t xml:space="preserve">Some easy to manage </w:t>
      </w:r>
      <w:r w:rsidR="000B76DD">
        <w:t>button-based</w:t>
      </w:r>
      <w:r>
        <w:t xml:space="preserve"> system</w:t>
      </w:r>
    </w:p>
    <w:p w14:paraId="2C1847CE" w14:textId="77777777" w:rsidR="00072DCF" w:rsidRDefault="00072DCF" w:rsidP="00072DCF"/>
    <w:p w14:paraId="7A7509A9" w14:textId="34E98B92" w:rsidR="007231A1" w:rsidRDefault="000B76DD" w:rsidP="000B76DD">
      <w:pPr>
        <w:pStyle w:val="ListParagraph"/>
        <w:numPr>
          <w:ilvl w:val="0"/>
          <w:numId w:val="21"/>
        </w:numPr>
      </w:pPr>
      <w:r>
        <w:t xml:space="preserve">Graphics Design </w:t>
      </w:r>
      <w:r w:rsidR="00693E61">
        <w:t>Creation</w:t>
      </w:r>
      <w:r>
        <w:t xml:space="preserve"> – editing and design</w:t>
      </w:r>
      <w:r w:rsidR="006E3FBA">
        <w:t xml:space="preserve"> using </w:t>
      </w:r>
      <w:r w:rsidR="00F11147">
        <w:t>B</w:t>
      </w:r>
      <w:r w:rsidR="006E3FBA">
        <w:t>lender and packages</w:t>
      </w:r>
    </w:p>
    <w:p w14:paraId="573F496E" w14:textId="14885048" w:rsidR="0041216A" w:rsidRDefault="004A2750" w:rsidP="0041216A">
      <w:pPr>
        <w:pStyle w:val="ListParagraph"/>
        <w:numPr>
          <w:ilvl w:val="1"/>
          <w:numId w:val="20"/>
        </w:numPr>
      </w:pPr>
      <w:r>
        <w:t>Basic three-dimensional objects creation</w:t>
      </w:r>
    </w:p>
    <w:p w14:paraId="5BD2E2A5" w14:textId="77777777" w:rsidR="004A2750" w:rsidRDefault="004A2750" w:rsidP="004A2750">
      <w:pPr>
        <w:pStyle w:val="ListParagraph"/>
        <w:numPr>
          <w:ilvl w:val="2"/>
          <w:numId w:val="20"/>
        </w:numPr>
      </w:pPr>
      <w:r>
        <w:t>Creating three-dimensional objects like trees, stones</w:t>
      </w:r>
    </w:p>
    <w:p w14:paraId="00963691" w14:textId="77777777" w:rsidR="004A2750" w:rsidRDefault="004A2750" w:rsidP="004A2750">
      <w:pPr>
        <w:pStyle w:val="ListParagraph"/>
        <w:numPr>
          <w:ilvl w:val="1"/>
          <w:numId w:val="20"/>
        </w:numPr>
      </w:pPr>
      <w:r>
        <w:t>Creation of different map textures</w:t>
      </w:r>
    </w:p>
    <w:p w14:paraId="02660E31" w14:textId="48F5381E" w:rsidR="004A2750" w:rsidRDefault="004A2750" w:rsidP="004A2750">
      <w:pPr>
        <w:pStyle w:val="ListParagraph"/>
        <w:numPr>
          <w:ilvl w:val="2"/>
          <w:numId w:val="20"/>
        </w:numPr>
      </w:pPr>
      <w:r>
        <w:t>Forest-based map, winter-based map, etc</w:t>
      </w:r>
      <w:r w:rsidR="00187971">
        <w:t>.</w:t>
      </w:r>
    </w:p>
    <w:p w14:paraId="57F363E5" w14:textId="6B032394" w:rsidR="004A2750" w:rsidRDefault="004A2750" w:rsidP="004A2750">
      <w:pPr>
        <w:pStyle w:val="ListParagraph"/>
        <w:numPr>
          <w:ilvl w:val="1"/>
          <w:numId w:val="20"/>
        </w:numPr>
      </w:pPr>
      <w:r>
        <w:t xml:space="preserve"> </w:t>
      </w:r>
      <w:r w:rsidR="00CA7B23">
        <w:t>Creation of characters</w:t>
      </w:r>
    </w:p>
    <w:p w14:paraId="7278D60E" w14:textId="6BBA3DAF" w:rsidR="00CA7B23" w:rsidRDefault="00CA7B23" w:rsidP="00CA7B23">
      <w:pPr>
        <w:pStyle w:val="ListParagraph"/>
        <w:numPr>
          <w:ilvl w:val="2"/>
          <w:numId w:val="20"/>
        </w:numPr>
      </w:pPr>
      <w:r>
        <w:t>Multiple textures for characters</w:t>
      </w:r>
    </w:p>
    <w:p w14:paraId="62DD567D" w14:textId="7BB4EF94" w:rsidR="00CA7B23" w:rsidRDefault="00CA7B23" w:rsidP="00CA7B23">
      <w:pPr>
        <w:pStyle w:val="ListParagraph"/>
        <w:numPr>
          <w:ilvl w:val="1"/>
          <w:numId w:val="20"/>
        </w:numPr>
      </w:pPr>
      <w:r>
        <w:t>Creation of weapons</w:t>
      </w:r>
    </w:p>
    <w:p w14:paraId="6757EF35" w14:textId="7C7E0C1F" w:rsidR="00CA7B23" w:rsidRDefault="00CA7B23" w:rsidP="00CA7B23">
      <w:pPr>
        <w:pStyle w:val="ListParagraph"/>
        <w:numPr>
          <w:ilvl w:val="2"/>
          <w:numId w:val="20"/>
        </w:numPr>
      </w:pPr>
      <w:r>
        <w:t xml:space="preserve">Used by </w:t>
      </w:r>
      <w:r w:rsidR="00F11147">
        <w:t>diverse types</w:t>
      </w:r>
      <w:r>
        <w:t xml:space="preserve"> of characters</w:t>
      </w:r>
    </w:p>
    <w:p w14:paraId="58F29EDB" w14:textId="77777777" w:rsidR="00F11147" w:rsidRDefault="00F11147" w:rsidP="00F11147"/>
    <w:p w14:paraId="7F2FE835" w14:textId="1FC78444" w:rsidR="00C8230D" w:rsidRDefault="006E3FBA" w:rsidP="000B76DD">
      <w:pPr>
        <w:pStyle w:val="ListParagraph"/>
        <w:numPr>
          <w:ilvl w:val="0"/>
          <w:numId w:val="21"/>
        </w:numPr>
      </w:pPr>
      <w:r>
        <w:t>Graphics Assets Placement – importing and editing created graphics into unity</w:t>
      </w:r>
    </w:p>
    <w:p w14:paraId="4429DACD" w14:textId="30DA49B5" w:rsidR="00F11147" w:rsidRDefault="00F11147" w:rsidP="00F11147">
      <w:pPr>
        <w:pStyle w:val="ListParagraph"/>
        <w:numPr>
          <w:ilvl w:val="1"/>
          <w:numId w:val="20"/>
        </w:numPr>
      </w:pPr>
      <w:r>
        <w:t>Importing created assets in Blender</w:t>
      </w:r>
      <w:r w:rsidR="002E7E3A">
        <w:t xml:space="preserve"> into Unity</w:t>
      </w:r>
    </w:p>
    <w:p w14:paraId="414A815E" w14:textId="211FE3FC" w:rsidR="00151137" w:rsidRDefault="00151137" w:rsidP="00F11147">
      <w:pPr>
        <w:pStyle w:val="ListParagraph"/>
        <w:numPr>
          <w:ilvl w:val="1"/>
          <w:numId w:val="20"/>
        </w:numPr>
      </w:pPr>
      <w:r>
        <w:t>Organizing the assets – three-dimensional objects</w:t>
      </w:r>
    </w:p>
    <w:p w14:paraId="5F79F9C9" w14:textId="138A7BE3" w:rsidR="00D05F31" w:rsidRDefault="00D05F31" w:rsidP="00D05F31">
      <w:pPr>
        <w:pStyle w:val="ListParagraph"/>
        <w:numPr>
          <w:ilvl w:val="2"/>
          <w:numId w:val="20"/>
        </w:numPr>
      </w:pPr>
      <w:r>
        <w:t>Into folders</w:t>
      </w:r>
    </w:p>
    <w:p w14:paraId="42BF7D92" w14:textId="57B3561E" w:rsidR="00D05F31" w:rsidRDefault="00D05F31" w:rsidP="00D05F31">
      <w:pPr>
        <w:pStyle w:val="ListParagraph"/>
        <w:numPr>
          <w:ilvl w:val="1"/>
          <w:numId w:val="20"/>
        </w:numPr>
      </w:pPr>
      <w:r>
        <w:t>Placement of the objects</w:t>
      </w:r>
    </w:p>
    <w:p w14:paraId="15FBB204" w14:textId="704CA489" w:rsidR="00D05F31" w:rsidRDefault="00D05F31" w:rsidP="00D05F31">
      <w:pPr>
        <w:pStyle w:val="ListParagraph"/>
        <w:numPr>
          <w:ilvl w:val="1"/>
          <w:numId w:val="20"/>
        </w:numPr>
      </w:pPr>
      <w:r>
        <w:lastRenderedPageBreak/>
        <w:t>Adjustment of placed objects</w:t>
      </w:r>
    </w:p>
    <w:p w14:paraId="47510F75" w14:textId="081F55E4" w:rsidR="00D05F31" w:rsidRDefault="00D05F31" w:rsidP="00D05F31">
      <w:pPr>
        <w:pStyle w:val="ListParagraph"/>
        <w:numPr>
          <w:ilvl w:val="2"/>
          <w:numId w:val="20"/>
        </w:numPr>
      </w:pPr>
      <w:r>
        <w:t>Scaling, rotation, location</w:t>
      </w:r>
    </w:p>
    <w:p w14:paraId="352EB4F7" w14:textId="77777777" w:rsidR="00946AC1" w:rsidRDefault="00946AC1" w:rsidP="00946AC1"/>
    <w:p w14:paraId="3DB6E3B1" w14:textId="5A90C162" w:rsidR="004046A0" w:rsidRDefault="004046A0" w:rsidP="000B76DD">
      <w:pPr>
        <w:pStyle w:val="ListParagraph"/>
        <w:numPr>
          <w:ilvl w:val="0"/>
          <w:numId w:val="21"/>
        </w:numPr>
      </w:pPr>
      <w:r>
        <w:t>Add</w:t>
      </w:r>
      <w:r w:rsidR="000E08B1">
        <w:t xml:space="preserve">ition </w:t>
      </w:r>
      <w:r w:rsidR="00FE4CA6">
        <w:t>of Start</w:t>
      </w:r>
      <w:r>
        <w:t xml:space="preserve"> </w:t>
      </w:r>
      <w:r w:rsidR="000E08B1">
        <w:t>U</w:t>
      </w:r>
      <w:r>
        <w:t xml:space="preserve">p and </w:t>
      </w:r>
      <w:r w:rsidR="000E08B1">
        <w:t>S</w:t>
      </w:r>
      <w:r>
        <w:t>etting</w:t>
      </w:r>
      <w:r w:rsidR="000E08B1">
        <w:t>s</w:t>
      </w:r>
      <w:r>
        <w:t xml:space="preserve"> </w:t>
      </w:r>
      <w:r w:rsidR="000E08B1">
        <w:t>M</w:t>
      </w:r>
      <w:r>
        <w:t>enu – using unity’s canvas feature</w:t>
      </w:r>
    </w:p>
    <w:p w14:paraId="7E57A517" w14:textId="054F5954" w:rsidR="00F11147" w:rsidRDefault="00D47974" w:rsidP="00F11147">
      <w:pPr>
        <w:pStyle w:val="ListParagraph"/>
        <w:numPr>
          <w:ilvl w:val="1"/>
          <w:numId w:val="20"/>
        </w:numPr>
      </w:pPr>
      <w:r>
        <w:t>Creation of basic canvas</w:t>
      </w:r>
    </w:p>
    <w:p w14:paraId="50229EEA" w14:textId="14306B51" w:rsidR="00D47974" w:rsidRDefault="00D47974" w:rsidP="00F11147">
      <w:pPr>
        <w:pStyle w:val="ListParagraph"/>
        <w:numPr>
          <w:ilvl w:val="1"/>
          <w:numId w:val="20"/>
        </w:numPr>
      </w:pPr>
      <w:r>
        <w:t>Drawing buttons onto the canvas</w:t>
      </w:r>
    </w:p>
    <w:p w14:paraId="2091C3C4" w14:textId="78923EBF" w:rsidR="00D47974" w:rsidRDefault="00D47974" w:rsidP="00F11147">
      <w:pPr>
        <w:pStyle w:val="ListParagraph"/>
        <w:numPr>
          <w:ilvl w:val="1"/>
          <w:numId w:val="20"/>
        </w:numPr>
      </w:pPr>
      <w:r>
        <w:t>Adding button functionality to the canvas</w:t>
      </w:r>
    </w:p>
    <w:p w14:paraId="1D7E1076" w14:textId="0D9D8279" w:rsidR="00D47974" w:rsidRDefault="00D47974" w:rsidP="00F11147">
      <w:pPr>
        <w:pStyle w:val="ListParagraph"/>
        <w:numPr>
          <w:ilvl w:val="1"/>
          <w:numId w:val="20"/>
        </w:numPr>
      </w:pPr>
      <w:r>
        <w:t>Adding several settings</w:t>
      </w:r>
    </w:p>
    <w:p w14:paraId="6EA315E0" w14:textId="22FA4175" w:rsidR="00D47974" w:rsidRDefault="00D47974" w:rsidP="00D47974">
      <w:pPr>
        <w:pStyle w:val="ListParagraph"/>
        <w:numPr>
          <w:ilvl w:val="2"/>
          <w:numId w:val="20"/>
        </w:numPr>
      </w:pPr>
      <w:r>
        <w:t>Volume, resolution, etc.</w:t>
      </w:r>
    </w:p>
    <w:p w14:paraId="75ADE3EB" w14:textId="4F702F93" w:rsidR="00D47974" w:rsidRDefault="00D47974" w:rsidP="00D47974">
      <w:pPr>
        <w:pStyle w:val="ListParagraph"/>
        <w:numPr>
          <w:ilvl w:val="1"/>
          <w:numId w:val="20"/>
        </w:numPr>
      </w:pPr>
      <w:r>
        <w:t>Adding pause menu while in game</w:t>
      </w:r>
    </w:p>
    <w:p w14:paraId="1DDDF5F8" w14:textId="77777777" w:rsidR="00C853EF" w:rsidRDefault="00C853EF" w:rsidP="00C853EF">
      <w:bookmarkStart w:id="5" w:name="_GoBack"/>
      <w:bookmarkEnd w:id="5"/>
    </w:p>
    <w:p w14:paraId="6D1EB3A4" w14:textId="04627380" w:rsidR="00414A1C" w:rsidRDefault="00414A1C" w:rsidP="000B76DD">
      <w:pPr>
        <w:pStyle w:val="ListParagraph"/>
        <w:numPr>
          <w:ilvl w:val="0"/>
          <w:numId w:val="21"/>
        </w:numPr>
      </w:pPr>
      <w:r>
        <w:t>Additional Features</w:t>
      </w:r>
    </w:p>
    <w:p w14:paraId="4FF599B1" w14:textId="5168CED3" w:rsidR="00145D0F" w:rsidRDefault="00145D0F" w:rsidP="00145D0F">
      <w:pPr>
        <w:pStyle w:val="ListParagraph"/>
        <w:numPr>
          <w:ilvl w:val="1"/>
          <w:numId w:val="20"/>
        </w:numPr>
      </w:pPr>
      <w:r>
        <w:t>Addition of multiple character selection</w:t>
      </w:r>
    </w:p>
    <w:p w14:paraId="3CD34B6B" w14:textId="19E980D3" w:rsidR="00145D0F" w:rsidRDefault="00145D0F" w:rsidP="00145D0F">
      <w:pPr>
        <w:pStyle w:val="ListParagraph"/>
        <w:numPr>
          <w:ilvl w:val="2"/>
          <w:numId w:val="20"/>
        </w:numPr>
      </w:pPr>
      <w:r>
        <w:t>Several types of characters</w:t>
      </w:r>
    </w:p>
    <w:p w14:paraId="2D2E550E" w14:textId="185C5C2E" w:rsidR="00145D0F" w:rsidRDefault="00145D0F" w:rsidP="00145D0F">
      <w:pPr>
        <w:pStyle w:val="ListParagraph"/>
        <w:numPr>
          <w:ilvl w:val="1"/>
          <w:numId w:val="20"/>
        </w:numPr>
      </w:pPr>
      <w:r>
        <w:t>Implementing ability system</w:t>
      </w:r>
    </w:p>
    <w:p w14:paraId="2A491BCA" w14:textId="2E06CDF3" w:rsidR="00145D0F" w:rsidRDefault="00145D0F" w:rsidP="00145D0F">
      <w:pPr>
        <w:pStyle w:val="ListParagraph"/>
        <w:numPr>
          <w:ilvl w:val="2"/>
          <w:numId w:val="20"/>
        </w:numPr>
      </w:pPr>
      <w:r>
        <w:t>Adding more functionality than just normal attacks</w:t>
      </w:r>
    </w:p>
    <w:p w14:paraId="5617A31D" w14:textId="4D2DD0B3" w:rsidR="00D76090" w:rsidRDefault="00D76090" w:rsidP="00D76090">
      <w:pPr>
        <w:pStyle w:val="ListParagraph"/>
        <w:numPr>
          <w:ilvl w:val="1"/>
          <w:numId w:val="20"/>
        </w:numPr>
      </w:pPr>
      <w:r>
        <w:t>Adding new maps</w:t>
      </w:r>
    </w:p>
    <w:p w14:paraId="71AC4ED9" w14:textId="51C61E20" w:rsidR="00D76090" w:rsidRDefault="00D76090" w:rsidP="00D76090">
      <w:pPr>
        <w:pStyle w:val="ListParagraph"/>
        <w:numPr>
          <w:ilvl w:val="2"/>
          <w:numId w:val="20"/>
        </w:numPr>
      </w:pPr>
      <w:r>
        <w:t>Addition of new maps</w:t>
      </w:r>
    </w:p>
    <w:p w14:paraId="387E8BD7" w14:textId="04D43C9F" w:rsidR="00D76090" w:rsidRDefault="00D76090" w:rsidP="00D76090">
      <w:pPr>
        <w:pStyle w:val="ListParagraph"/>
        <w:numPr>
          <w:ilvl w:val="2"/>
          <w:numId w:val="20"/>
        </w:numPr>
      </w:pPr>
      <w:r>
        <w:t>Movement between the maps</w:t>
      </w:r>
    </w:p>
    <w:p w14:paraId="6FF57C9A" w14:textId="5C191ABF" w:rsidR="00893C51" w:rsidRDefault="00893C51" w:rsidP="00893C51">
      <w:pPr>
        <w:pStyle w:val="ListParagraph"/>
        <w:numPr>
          <w:ilvl w:val="1"/>
          <w:numId w:val="20"/>
        </w:numPr>
      </w:pPr>
      <w:r>
        <w:t>Implementing coin system</w:t>
      </w:r>
    </w:p>
    <w:p w14:paraId="4A240646" w14:textId="6EE3D259" w:rsidR="00893C51" w:rsidRDefault="00893C51" w:rsidP="00893C51">
      <w:pPr>
        <w:pStyle w:val="ListParagraph"/>
        <w:numPr>
          <w:ilvl w:val="2"/>
          <w:numId w:val="20"/>
        </w:numPr>
      </w:pPr>
      <w:r>
        <w:t>Defeated enemies drop gold</w:t>
      </w:r>
    </w:p>
    <w:p w14:paraId="35098A35" w14:textId="45CF2DBC" w:rsidR="00893C51" w:rsidRDefault="00893C51" w:rsidP="00893C51">
      <w:pPr>
        <w:pStyle w:val="ListParagraph"/>
        <w:numPr>
          <w:ilvl w:val="2"/>
          <w:numId w:val="20"/>
        </w:numPr>
      </w:pPr>
      <w:r>
        <w:t xml:space="preserve">Gold used to purchase entrance to the next </w:t>
      </w:r>
      <w:r w:rsidR="00182A26">
        <w:t>map</w:t>
      </w:r>
    </w:p>
    <w:p w14:paraId="381A4CDB" w14:textId="3B0D42A8" w:rsidR="00966C5C" w:rsidRDefault="00966C5C" w:rsidP="00966C5C">
      <w:pPr>
        <w:pStyle w:val="ListParagraph"/>
        <w:numPr>
          <w:ilvl w:val="1"/>
          <w:numId w:val="20"/>
        </w:numPr>
      </w:pPr>
      <w:r>
        <w:t>Implementing character selection menu</w:t>
      </w:r>
    </w:p>
    <w:p w14:paraId="0A226B74" w14:textId="53C9933A" w:rsidR="000E1E0B" w:rsidRDefault="00966C5C" w:rsidP="000E1E0B">
      <w:pPr>
        <w:pStyle w:val="ListParagraph"/>
        <w:numPr>
          <w:ilvl w:val="2"/>
          <w:numId w:val="20"/>
        </w:numPr>
      </w:pPr>
      <w:r>
        <w:t>Prior to entering the map</w:t>
      </w:r>
    </w:p>
    <w:p w14:paraId="58548DF6" w14:textId="11B2AD83" w:rsidR="00414A1C" w:rsidRDefault="000E1E0B" w:rsidP="000B76DD">
      <w:pPr>
        <w:pStyle w:val="ListParagraph"/>
        <w:numPr>
          <w:ilvl w:val="0"/>
          <w:numId w:val="21"/>
        </w:numPr>
      </w:pPr>
      <w:r>
        <w:t>Adding firebase functionality</w:t>
      </w:r>
    </w:p>
    <w:p w14:paraId="0EB72407" w14:textId="61CD6989" w:rsidR="000E1E0B" w:rsidRDefault="007A5B0C" w:rsidP="000E1E0B">
      <w:pPr>
        <w:pStyle w:val="ListParagraph"/>
        <w:numPr>
          <w:ilvl w:val="1"/>
          <w:numId w:val="20"/>
        </w:numPr>
      </w:pPr>
      <w:r>
        <w:t>Importing firebase SDK for unity</w:t>
      </w:r>
    </w:p>
    <w:p w14:paraId="207B1730" w14:textId="3655178B" w:rsidR="007A5B0C" w:rsidRPr="00213C94" w:rsidRDefault="007A5B0C" w:rsidP="007A5B0C">
      <w:pPr>
        <w:pStyle w:val="ListParagraph"/>
        <w:numPr>
          <w:ilvl w:val="1"/>
          <w:numId w:val="20"/>
        </w:numPr>
      </w:pPr>
      <w:r>
        <w:t>Implementing leaderboard systems for the players</w:t>
      </w:r>
    </w:p>
    <w:p w14:paraId="313D2B84" w14:textId="297A34CE" w:rsidR="00C00B25" w:rsidRDefault="00C00B25" w:rsidP="00C00B25">
      <w:pPr>
        <w:pStyle w:val="Heading1"/>
      </w:pPr>
      <w:r>
        <w:t>Design Methodology</w:t>
      </w:r>
    </w:p>
    <w:p w14:paraId="154D93BD" w14:textId="3CE1269F" w:rsidR="00C00B25" w:rsidRDefault="00C00B25" w:rsidP="00C00B25">
      <w:pPr>
        <w:pStyle w:val="Heading1"/>
      </w:pPr>
      <w:r>
        <w:t>Features of the Implementation</w:t>
      </w:r>
    </w:p>
    <w:p w14:paraId="569D8AB8" w14:textId="7A96DBE9" w:rsidR="00C00B25" w:rsidRDefault="00C00B25" w:rsidP="00C00B25">
      <w:pPr>
        <w:pStyle w:val="Heading1"/>
      </w:pPr>
      <w:r>
        <w:t>Limitations</w:t>
      </w:r>
    </w:p>
    <w:p w14:paraId="700E9F4D" w14:textId="5A1BECD5" w:rsidR="00C00B25" w:rsidRDefault="00C00B25" w:rsidP="00C00B25">
      <w:pPr>
        <w:pStyle w:val="Heading1"/>
      </w:pPr>
      <w:r>
        <w:t>Known Bugs</w:t>
      </w:r>
    </w:p>
    <w:p w14:paraId="732A5919" w14:textId="6EC040FB" w:rsidR="00C00B25" w:rsidRDefault="00C00B25" w:rsidP="00C00B25">
      <w:pPr>
        <w:pStyle w:val="Heading1"/>
      </w:pPr>
      <w:r>
        <w:t>Recommendations for Future Development</w:t>
      </w:r>
    </w:p>
    <w:p w14:paraId="10883B3D" w14:textId="13219904" w:rsidR="00C00B25" w:rsidRDefault="00C00B25" w:rsidP="00C00B25">
      <w:pPr>
        <w:pStyle w:val="Heading1"/>
      </w:pPr>
      <w:r>
        <w:t>Conclusions</w:t>
      </w:r>
    </w:p>
    <w:p w14:paraId="555EA54E" w14:textId="77777777" w:rsidR="00C00B25" w:rsidRPr="00C00B25" w:rsidRDefault="00C00B25" w:rsidP="00C00B25"/>
    <w:p w14:paraId="64E8D8D6" w14:textId="77777777" w:rsidR="00C00B25" w:rsidRPr="004126DA" w:rsidRDefault="00C00B25" w:rsidP="00C00B25"/>
    <w:p w14:paraId="6AA715DE" w14:textId="5A8A4F37" w:rsidR="00AD527D" w:rsidRPr="004126DA" w:rsidRDefault="00AD527D" w:rsidP="004126DA">
      <w:pPr>
        <w:pStyle w:val="Heading2"/>
        <w:rPr>
          <w:rFonts w:asciiTheme="minorHAnsi" w:hAnsiTheme="minorHAnsi"/>
          <w:sz w:val="22"/>
        </w:rPr>
      </w:pPr>
    </w:p>
    <w:sectPr w:rsidR="00AD527D" w:rsidRPr="004126DA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55B07" w14:textId="77777777" w:rsidR="006F756D" w:rsidRDefault="006F756D" w:rsidP="00C6554A">
      <w:pPr>
        <w:spacing w:before="0" w:after="0" w:line="240" w:lineRule="auto"/>
      </w:pPr>
      <w:r>
        <w:separator/>
      </w:r>
    </w:p>
  </w:endnote>
  <w:endnote w:type="continuationSeparator" w:id="0">
    <w:p w14:paraId="384CE49E" w14:textId="77777777" w:rsidR="006F756D" w:rsidRDefault="006F756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B5A1E" w14:textId="24CFE3EC" w:rsidR="00C8230D" w:rsidRDefault="00C8230D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853EF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A9442" w14:textId="77777777" w:rsidR="006F756D" w:rsidRDefault="006F756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511A026" w14:textId="77777777" w:rsidR="006F756D" w:rsidRDefault="006F756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7700188"/>
    <w:multiLevelType w:val="hybridMultilevel"/>
    <w:tmpl w:val="DDDA81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ED0083"/>
    <w:multiLevelType w:val="hybridMultilevel"/>
    <w:tmpl w:val="B43CF1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602D1"/>
    <w:multiLevelType w:val="hybridMultilevel"/>
    <w:tmpl w:val="D8A257EA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65B1AB4"/>
    <w:multiLevelType w:val="hybridMultilevel"/>
    <w:tmpl w:val="F384A0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250D3"/>
    <w:multiLevelType w:val="hybridMultilevel"/>
    <w:tmpl w:val="F05C9D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7"/>
  </w:num>
  <w:num w:numId="1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1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38"/>
    <w:rsid w:val="00072DCF"/>
    <w:rsid w:val="000B76DD"/>
    <w:rsid w:val="000E08B1"/>
    <w:rsid w:val="000E1E0B"/>
    <w:rsid w:val="000E4357"/>
    <w:rsid w:val="00145D0F"/>
    <w:rsid w:val="00151137"/>
    <w:rsid w:val="00182A26"/>
    <w:rsid w:val="00187971"/>
    <w:rsid w:val="001D477E"/>
    <w:rsid w:val="00206307"/>
    <w:rsid w:val="00213C94"/>
    <w:rsid w:val="00237C22"/>
    <w:rsid w:val="00250CBE"/>
    <w:rsid w:val="002554CD"/>
    <w:rsid w:val="00293B83"/>
    <w:rsid w:val="002B4294"/>
    <w:rsid w:val="002E7C7B"/>
    <w:rsid w:val="002E7E3A"/>
    <w:rsid w:val="00300A7E"/>
    <w:rsid w:val="0031052A"/>
    <w:rsid w:val="00333D0D"/>
    <w:rsid w:val="003704D5"/>
    <w:rsid w:val="003E4B9D"/>
    <w:rsid w:val="003F26B7"/>
    <w:rsid w:val="004046A0"/>
    <w:rsid w:val="0041216A"/>
    <w:rsid w:val="004126DA"/>
    <w:rsid w:val="00414A1C"/>
    <w:rsid w:val="004A2750"/>
    <w:rsid w:val="004C049F"/>
    <w:rsid w:val="005000E2"/>
    <w:rsid w:val="005A3709"/>
    <w:rsid w:val="005E15E1"/>
    <w:rsid w:val="006062E3"/>
    <w:rsid w:val="00693E61"/>
    <w:rsid w:val="006A3CE7"/>
    <w:rsid w:val="006E3FBA"/>
    <w:rsid w:val="006F670B"/>
    <w:rsid w:val="006F756D"/>
    <w:rsid w:val="007231A1"/>
    <w:rsid w:val="007A5B0C"/>
    <w:rsid w:val="00893C51"/>
    <w:rsid w:val="008A447E"/>
    <w:rsid w:val="00946AC1"/>
    <w:rsid w:val="00966C5C"/>
    <w:rsid w:val="009A35D7"/>
    <w:rsid w:val="009F3F63"/>
    <w:rsid w:val="00A754D0"/>
    <w:rsid w:val="00A809C0"/>
    <w:rsid w:val="00AB439A"/>
    <w:rsid w:val="00AD527D"/>
    <w:rsid w:val="00AE47C7"/>
    <w:rsid w:val="00B01713"/>
    <w:rsid w:val="00B25D91"/>
    <w:rsid w:val="00B329FB"/>
    <w:rsid w:val="00B50C2C"/>
    <w:rsid w:val="00B6572D"/>
    <w:rsid w:val="00BD2825"/>
    <w:rsid w:val="00BF1A12"/>
    <w:rsid w:val="00C00B25"/>
    <w:rsid w:val="00C26B4D"/>
    <w:rsid w:val="00C6554A"/>
    <w:rsid w:val="00C8230D"/>
    <w:rsid w:val="00C853EF"/>
    <w:rsid w:val="00CA7B23"/>
    <w:rsid w:val="00CF785B"/>
    <w:rsid w:val="00D05F31"/>
    <w:rsid w:val="00D349CE"/>
    <w:rsid w:val="00D47974"/>
    <w:rsid w:val="00D505DB"/>
    <w:rsid w:val="00D53699"/>
    <w:rsid w:val="00D76090"/>
    <w:rsid w:val="00DB0CB3"/>
    <w:rsid w:val="00E11D0F"/>
    <w:rsid w:val="00ED7C44"/>
    <w:rsid w:val="00EF0073"/>
    <w:rsid w:val="00F00A09"/>
    <w:rsid w:val="00F11147"/>
    <w:rsid w:val="00F76438"/>
    <w:rsid w:val="00F92637"/>
    <w:rsid w:val="00FE487B"/>
    <w:rsid w:val="00FE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1DDA5"/>
  <w15:chartTrackingRefBased/>
  <w15:docId w15:val="{6FE6BC9D-22CC-4CAA-90A9-4E0F38EB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4126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0C2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F3F6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F3F63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F3F63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unity/system-requiremen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rmex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84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Ltrmex</dc:creator>
  <cp:keywords/>
  <dc:description/>
  <cp:lastModifiedBy>MACIEJ MAJCHRZAK - Student</cp:lastModifiedBy>
  <cp:revision>68</cp:revision>
  <dcterms:created xsi:type="dcterms:W3CDTF">2018-02-05T14:59:00Z</dcterms:created>
  <dcterms:modified xsi:type="dcterms:W3CDTF">2018-02-05T16:29:00Z</dcterms:modified>
</cp:coreProperties>
</file>